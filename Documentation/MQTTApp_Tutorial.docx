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340881901" w:displacedByCustomXml="next"/>
    <w:sdt>
      <w:sdtPr>
        <w:id w:val="1454979909"/>
        <w:docPartObj>
          <w:docPartGallery w:val="Cover Pages"/>
          <w:docPartUnique/>
        </w:docPartObj>
      </w:sdtPr>
      <w:sdtContent>
        <w:p w14:paraId="4DCA2EB9" w14:textId="63AFF813" w:rsidR="0000207A" w:rsidRDefault="001823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55D44E" wp14:editId="5E905F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3925"/>
                    <wp:effectExtent l="0" t="0" r="0" b="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C6C7B" w14:textId="0AE680F8" w:rsidR="0024444B" w:rsidRDefault="0044564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Yoan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Tyankovski</w:t>
                                </w:r>
                                <w:proofErr w:type="spellEnd"/>
                              </w:p>
                              <w:p w14:paraId="7D6A94C7" w14:textId="3D175543" w:rsidR="0024444B" w:rsidRDefault="00000000" w:rsidP="0000207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456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ionivt@abv.bg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55D4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7pt;height:72.7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hX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yybXKOKo+56PLke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" filled="f" stroked="f" strokeweight=".5pt">
                    <v:textbox inset="126pt,0,54pt,0">
                      <w:txbxContent>
                        <w:p w14:paraId="40CC6C7B" w14:textId="0AE680F8" w:rsidR="0024444B" w:rsidRDefault="0044564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Yoan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Tyankovski</w:t>
                          </w:r>
                          <w:proofErr w:type="spellEnd"/>
                        </w:p>
                        <w:p w14:paraId="7D6A94C7" w14:textId="3D175543" w:rsidR="0024444B" w:rsidRDefault="00000000" w:rsidP="000020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456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ionivt@abv.bg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BE97B0" wp14:editId="6417BB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527050"/>
                    <wp:effectExtent l="0" t="0" r="0" b="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74A6E" w14:textId="0CAA7B24" w:rsidR="0024444B" w:rsidRPr="0000207A" w:rsidRDefault="0044564F">
                                <w:pPr>
                                  <w:pStyle w:val="NoSpacing"/>
                                  <w:jc w:val="right"/>
                                  <w:rPr>
                                    <w:color w:val="4DA4D8" w:themeColor="accent3" w:themeTint="9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DA4D8" w:themeColor="accent3" w:themeTint="99"/>
                                    <w:sz w:val="28"/>
                                    <w:szCs w:val="28"/>
                                  </w:rPr>
                                  <w:t>Short description</w:t>
                                </w:r>
                              </w:p>
                              <w:sdt>
                                <w:sdtPr>
                                  <w:rPr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EF5E2A" w14:textId="599B7EBF" w:rsidR="0024444B" w:rsidRPr="00040F86" w:rsidRDefault="0044564F" w:rsidP="00B66A5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MQTTApp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is a small application which goal is to show the real time transfer of data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trough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the MQTT protocol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BE97B0" id="Text Box 153" o:spid="_x0000_s1027" type="#_x0000_t202" style="position:absolute;margin-left:0;margin-top:0;width:575.7pt;height:41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69F74A6E" w14:textId="0CAA7B24" w:rsidR="0024444B" w:rsidRPr="0000207A" w:rsidRDefault="0044564F">
                          <w:pPr>
                            <w:pStyle w:val="NoSpacing"/>
                            <w:jc w:val="right"/>
                            <w:rPr>
                              <w:color w:val="4DA4D8" w:themeColor="accent3" w:themeTint="99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DA4D8" w:themeColor="accent3" w:themeTint="99"/>
                              <w:sz w:val="28"/>
                              <w:szCs w:val="28"/>
                            </w:rPr>
                            <w:t>Short description</w:t>
                          </w:r>
                        </w:p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EF5E2A" w14:textId="599B7EBF" w:rsidR="0024444B" w:rsidRPr="00040F86" w:rsidRDefault="0044564F" w:rsidP="00B66A5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MQTTApp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is a small application which goal is to show the real time transfer of data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trough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the MQTT protocol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CE3597" wp14:editId="19032D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07DDA" w14:textId="2EDD4CF8" w:rsidR="0024444B" w:rsidRDefault="00000000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D25A6">
                                      <w:rPr>
                                        <w:caps/>
                                        <w:color w:val="0070C0"/>
                                        <w:sz w:val="64"/>
                                        <w:szCs w:val="64"/>
                                      </w:rPr>
                                      <w:t>MQTTApp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B0F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08E26B" w14:textId="77777777" w:rsidR="0024444B" w:rsidRDefault="002444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0207A">
                                      <w:rPr>
                                        <w:color w:val="00B0F0"/>
                                        <w:sz w:val="36"/>
                                        <w:szCs w:val="36"/>
                                      </w:rPr>
                                      <w:t>Tutorial and 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CE3597" id="Text Box 154" o:spid="_x0000_s1028" type="#_x0000_t202" style="position:absolute;margin-left:0;margin-top:0;width:575.7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tz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" filled="f" stroked="f" strokeweight=".5pt">
                    <v:textbox inset="126pt,0,54pt,0">
                      <w:txbxContent>
                        <w:p w14:paraId="1BA07DDA" w14:textId="2EDD4CF8" w:rsidR="0024444B" w:rsidRDefault="00000000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D25A6">
                                <w:rPr>
                                  <w:caps/>
                                  <w:color w:val="0070C0"/>
                                  <w:sz w:val="64"/>
                                  <w:szCs w:val="64"/>
                                </w:rPr>
                                <w:t>MQTTApp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B0F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08E26B" w14:textId="77777777" w:rsidR="0024444B" w:rsidRDefault="002444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0207A">
                                <w:rPr>
                                  <w:color w:val="00B0F0"/>
                                  <w:sz w:val="36"/>
                                  <w:szCs w:val="36"/>
                                </w:rPr>
                                <w:t>Tutorial and 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6F3F74" w14:textId="77777777" w:rsidR="0000207A" w:rsidRDefault="0000207A">
          <w:pPr>
            <w:rPr>
              <w:rFonts w:asciiTheme="majorBidi" w:eastAsiaTheme="majorEastAsia" w:hAnsiTheme="majorBidi" w:cstheme="majorBidi"/>
              <w:b/>
              <w:bCs/>
              <w:smallCaps/>
              <w:color w:val="216A97"/>
              <w:sz w:val="48"/>
              <w:szCs w:val="3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5017591"/>
        <w:docPartObj>
          <w:docPartGallery w:val="Table of Contents"/>
          <w:docPartUnique/>
        </w:docPartObj>
      </w:sdtPr>
      <w:sdtContent>
        <w:p w14:paraId="26E23396" w14:textId="77777777" w:rsidR="00B26095" w:rsidRDefault="00B26095" w:rsidP="007004EF">
          <w:pPr>
            <w:pStyle w:val="TOCHeading"/>
            <w:numPr>
              <w:ilvl w:val="0"/>
              <w:numId w:val="0"/>
            </w:numPr>
            <w:ind w:left="574" w:hanging="432"/>
          </w:pPr>
          <w:r>
            <w:t>Table of Contents</w:t>
          </w:r>
        </w:p>
        <w:p w14:paraId="30B5C6EE" w14:textId="3D29E248" w:rsidR="007D25A6" w:rsidRDefault="00146F05">
          <w:pPr>
            <w:pStyle w:val="TOC1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u w:val="none"/>
              <w:lang w:val="bg-BG" w:eastAsia="bg-BG"/>
              <w14:ligatures w14:val="standardContextual"/>
            </w:rPr>
          </w:pPr>
          <w:r>
            <w:fldChar w:fldCharType="begin"/>
          </w:r>
          <w:r w:rsidR="002D3FFE">
            <w:instrText xml:space="preserve"> TOC \o "1-2" \h \z \u </w:instrText>
          </w:r>
          <w:r>
            <w:fldChar w:fldCharType="separate"/>
          </w:r>
          <w:hyperlink w:anchor="_Toc156910554" w:history="1">
            <w:r w:rsidR="007D25A6" w:rsidRPr="00613620">
              <w:rPr>
                <w:rStyle w:val="Hyperlink"/>
                <w:noProof/>
              </w:rPr>
              <w:t>1</w:t>
            </w:r>
            <w:r w:rsidR="007D25A6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u w:val="none"/>
                <w:lang w:val="bg-BG" w:eastAsia="bg-BG"/>
                <w14:ligatures w14:val="standardContextual"/>
              </w:rPr>
              <w:tab/>
            </w:r>
            <w:r w:rsidR="007D25A6" w:rsidRPr="00613620">
              <w:rPr>
                <w:rStyle w:val="Hyperlink"/>
                <w:noProof/>
              </w:rPr>
              <w:t>Introduction</w:t>
            </w:r>
            <w:r w:rsidR="007D25A6">
              <w:rPr>
                <w:noProof/>
                <w:webHidden/>
              </w:rPr>
              <w:tab/>
            </w:r>
            <w:r w:rsidR="007D25A6">
              <w:rPr>
                <w:noProof/>
                <w:webHidden/>
              </w:rPr>
              <w:fldChar w:fldCharType="begin"/>
            </w:r>
            <w:r w:rsidR="007D25A6">
              <w:rPr>
                <w:noProof/>
                <w:webHidden/>
              </w:rPr>
              <w:instrText xml:space="preserve"> PAGEREF _Toc156910554 \h </w:instrText>
            </w:r>
            <w:r w:rsidR="007D25A6">
              <w:rPr>
                <w:noProof/>
                <w:webHidden/>
              </w:rPr>
            </w:r>
            <w:r w:rsidR="007D25A6">
              <w:rPr>
                <w:noProof/>
                <w:webHidden/>
              </w:rPr>
              <w:fldChar w:fldCharType="separate"/>
            </w:r>
            <w:r w:rsidR="007D25A6">
              <w:rPr>
                <w:noProof/>
                <w:webHidden/>
              </w:rPr>
              <w:t>2</w:t>
            </w:r>
            <w:r w:rsidR="007D25A6">
              <w:rPr>
                <w:noProof/>
                <w:webHidden/>
              </w:rPr>
              <w:fldChar w:fldCharType="end"/>
            </w:r>
          </w:hyperlink>
        </w:p>
        <w:p w14:paraId="489D70A7" w14:textId="4FCF362F" w:rsidR="007D25A6" w:rsidRDefault="007D25A6">
          <w:pPr>
            <w:pStyle w:val="TOC1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u w:val="none"/>
              <w:lang w:val="bg-BG" w:eastAsia="bg-BG"/>
              <w14:ligatures w14:val="standardContextual"/>
            </w:rPr>
          </w:pPr>
          <w:hyperlink w:anchor="_Toc156910555" w:history="1">
            <w:r w:rsidRPr="00613620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u w:val="none"/>
                <w:lang w:val="bg-BG" w:eastAsia="bg-BG"/>
                <w14:ligatures w14:val="standardContextual"/>
              </w:rPr>
              <w:tab/>
            </w:r>
            <w:r w:rsidRPr="00613620">
              <w:rPr>
                <w:rStyle w:val="Hyperlink"/>
                <w:noProof/>
              </w:rPr>
              <w:t>Getting Started With MQTTApp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887D" w14:textId="29350554" w:rsidR="007D25A6" w:rsidRDefault="007D25A6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Cs w:val="22"/>
              <w:lang w:val="bg-BG" w:eastAsia="bg-BG"/>
              <w14:ligatures w14:val="standardContextual"/>
            </w:rPr>
          </w:pPr>
          <w:hyperlink w:anchor="_Toc156910556" w:history="1">
            <w:r w:rsidRPr="00613620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b w:val="0"/>
                <w:bCs w:val="0"/>
                <w:smallCaps w:val="0"/>
                <w:noProof/>
                <w:kern w:val="2"/>
                <w:szCs w:val="22"/>
                <w:lang w:val="bg-BG" w:eastAsia="bg-BG"/>
                <w14:ligatures w14:val="standardContextual"/>
              </w:rPr>
              <w:tab/>
            </w:r>
            <w:r w:rsidRPr="00613620">
              <w:rPr>
                <w:rStyle w:val="Hyperlink"/>
                <w:noProof/>
              </w:rPr>
              <w:t>Launchingthe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0ABC" w14:textId="2A36FC26" w:rsidR="007D25A6" w:rsidRDefault="007D25A6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Cs w:val="22"/>
              <w:lang w:val="bg-BG" w:eastAsia="bg-BG"/>
              <w14:ligatures w14:val="standardContextual"/>
            </w:rPr>
          </w:pPr>
          <w:hyperlink w:anchor="_Toc156910557" w:history="1">
            <w:r w:rsidRPr="00613620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b w:val="0"/>
                <w:bCs w:val="0"/>
                <w:smallCaps w:val="0"/>
                <w:noProof/>
                <w:kern w:val="2"/>
                <w:szCs w:val="22"/>
                <w:lang w:val="bg-BG" w:eastAsia="bg-BG"/>
                <w14:ligatures w14:val="standardContextual"/>
              </w:rPr>
              <w:tab/>
            </w:r>
            <w:r w:rsidRPr="00613620">
              <w:rPr>
                <w:rStyle w:val="Hyperlink"/>
                <w:noProof/>
              </w:rPr>
              <w:t>Publishing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BAA5" w14:textId="2F71D27D" w:rsidR="007D25A6" w:rsidRDefault="007D25A6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Cs w:val="22"/>
              <w:lang w:val="bg-BG" w:eastAsia="bg-BG"/>
              <w14:ligatures w14:val="standardContextual"/>
            </w:rPr>
          </w:pPr>
          <w:hyperlink w:anchor="_Toc156910558" w:history="1">
            <w:r w:rsidRPr="00613620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b w:val="0"/>
                <w:bCs w:val="0"/>
                <w:smallCaps w:val="0"/>
                <w:noProof/>
                <w:kern w:val="2"/>
                <w:szCs w:val="22"/>
                <w:lang w:val="bg-BG" w:eastAsia="bg-BG"/>
                <w14:ligatures w14:val="standardContextual"/>
              </w:rPr>
              <w:tab/>
            </w:r>
            <w:r w:rsidRPr="00613620">
              <w:rPr>
                <w:rStyle w:val="Hyperlink"/>
                <w:noProof/>
              </w:rPr>
              <w:t>Subscribing to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1871" w14:textId="3000D748" w:rsidR="007D25A6" w:rsidRDefault="007D25A6">
          <w:pPr>
            <w:pStyle w:val="TOC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  <w:kern w:val="2"/>
              <w:szCs w:val="22"/>
              <w:lang w:val="bg-BG" w:eastAsia="bg-BG"/>
              <w14:ligatures w14:val="standardContextual"/>
            </w:rPr>
          </w:pPr>
          <w:hyperlink w:anchor="_Toc156910559" w:history="1">
            <w:r w:rsidRPr="00613620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b w:val="0"/>
                <w:bCs w:val="0"/>
                <w:smallCaps w:val="0"/>
                <w:noProof/>
                <w:kern w:val="2"/>
                <w:szCs w:val="22"/>
                <w:lang w:val="bg-BG" w:eastAsia="bg-BG"/>
                <w14:ligatures w14:val="standardContextual"/>
              </w:rPr>
              <w:tab/>
            </w:r>
            <w:r w:rsidRPr="00613620">
              <w:rPr>
                <w:rStyle w:val="Hyperlink"/>
                <w:noProof/>
              </w:rPr>
              <w:t>Viewing Subscribed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9259" w14:textId="6DD46ED2" w:rsidR="007D25A6" w:rsidRDefault="007D25A6">
          <w:pPr>
            <w:pStyle w:val="TOC1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u w:val="none"/>
              <w:lang w:val="bg-BG" w:eastAsia="bg-BG"/>
              <w14:ligatures w14:val="standardContextual"/>
            </w:rPr>
          </w:pPr>
          <w:hyperlink w:anchor="_Toc156910560" w:history="1">
            <w:r w:rsidRPr="00613620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u w:val="none"/>
                <w:lang w:val="bg-BG" w:eastAsia="bg-BG"/>
                <w14:ligatures w14:val="standardContextual"/>
              </w:rPr>
              <w:tab/>
            </w:r>
            <w:r w:rsidRPr="00613620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BD11" w14:textId="5A4A3E5E" w:rsidR="00B26095" w:rsidRDefault="00146F05">
          <w:r>
            <w:rPr>
              <w:rFonts w:cs="Times New Roman"/>
              <w:b/>
              <w:bCs/>
              <w:caps/>
              <w:szCs w:val="26"/>
              <w:u w:val="single"/>
            </w:rPr>
            <w:fldChar w:fldCharType="end"/>
          </w:r>
        </w:p>
      </w:sdtContent>
    </w:sdt>
    <w:p w14:paraId="31CE18FB" w14:textId="77777777" w:rsidR="002D3FFE" w:rsidRDefault="002D3FFE"/>
    <w:p w14:paraId="4AA12CED" w14:textId="77777777" w:rsidR="002D3FFE" w:rsidRDefault="002D3FFE">
      <w:pPr>
        <w:rPr>
          <w:rFonts w:asciiTheme="majorBidi" w:eastAsiaTheme="majorEastAsia" w:hAnsiTheme="majorBidi" w:cstheme="majorBidi"/>
          <w:b/>
          <w:bCs/>
          <w:smallCaps/>
          <w:color w:val="216A97"/>
          <w:sz w:val="48"/>
          <w:szCs w:val="36"/>
        </w:rPr>
      </w:pPr>
      <w:r>
        <w:br w:type="page"/>
      </w:r>
    </w:p>
    <w:p w14:paraId="24454E7A" w14:textId="77777777" w:rsidR="008E04CB" w:rsidRDefault="008E04CB" w:rsidP="007004EF">
      <w:pPr>
        <w:pStyle w:val="Heading1"/>
        <w:numPr>
          <w:ilvl w:val="0"/>
          <w:numId w:val="34"/>
        </w:numPr>
      </w:pPr>
      <w:bookmarkStart w:id="1" w:name="_Toc156910554"/>
      <w:r>
        <w:lastRenderedPageBreak/>
        <w:t>Introduction</w:t>
      </w:r>
      <w:bookmarkEnd w:id="1"/>
    </w:p>
    <w:p w14:paraId="470B3FF4" w14:textId="655C2F47" w:rsidR="0044564F" w:rsidRDefault="0044564F" w:rsidP="008E04CB">
      <w:r w:rsidRPr="0044564F">
        <w:t xml:space="preserve">Welcome to </w:t>
      </w:r>
      <w:proofErr w:type="spellStart"/>
      <w:r w:rsidRPr="0044564F">
        <w:t>MQTTApp</w:t>
      </w:r>
      <w:proofErr w:type="spellEnd"/>
      <w:r w:rsidRPr="0044564F">
        <w:t>, a</w:t>
      </w:r>
      <w:r>
        <w:t xml:space="preserve">n </w:t>
      </w:r>
      <w:r w:rsidRPr="0044564F">
        <w:t xml:space="preserve">application designed to showcase the efficient and reliable transfer of data through the MQTT (Message Queuing Telemetry Transport) protocol. </w:t>
      </w:r>
      <w:proofErr w:type="spellStart"/>
      <w:r w:rsidRPr="0044564F">
        <w:t>MQTTApp</w:t>
      </w:r>
      <w:proofErr w:type="spellEnd"/>
      <w:r w:rsidRPr="0044564F">
        <w:t xml:space="preserve"> is built using the Qt framework and C++, demonstrating the integration of these technologies in a real-world context.</w:t>
      </w:r>
    </w:p>
    <w:p w14:paraId="6401942D" w14:textId="45CC3B49" w:rsidR="008E04CB" w:rsidRPr="008E04CB" w:rsidRDefault="0044564F" w:rsidP="008E04CB">
      <w:proofErr w:type="spellStart"/>
      <w:r w:rsidRPr="0044564F">
        <w:t>MQTTApp</w:t>
      </w:r>
      <w:proofErr w:type="spellEnd"/>
      <w:r w:rsidRPr="0044564F">
        <w:t xml:space="preserve"> serves as an educational tool, demonstrating the practical application of the MQTT protocol in software development. </w:t>
      </w:r>
    </w:p>
    <w:p w14:paraId="2B9E7B82" w14:textId="73F60D01" w:rsidR="001E42AE" w:rsidRDefault="001E42AE" w:rsidP="00FF25BA">
      <w:pPr>
        <w:pStyle w:val="Heading1"/>
      </w:pPr>
      <w:bookmarkStart w:id="2" w:name="_Toc156910555"/>
      <w:r>
        <w:t xml:space="preserve">Getting Started With </w:t>
      </w:r>
      <w:proofErr w:type="spellStart"/>
      <w:r w:rsidR="0044564F">
        <w:t>MQTTApp</w:t>
      </w:r>
      <w:bookmarkEnd w:id="2"/>
      <w:proofErr w:type="spellEnd"/>
      <w:r>
        <w:t xml:space="preserve"> </w:t>
      </w:r>
    </w:p>
    <w:p w14:paraId="79F4F90C" w14:textId="0A2294BE" w:rsidR="000E3B77" w:rsidRDefault="00DE1564" w:rsidP="00FF25BA">
      <w:pPr>
        <w:pStyle w:val="Heading2"/>
      </w:pPr>
      <w:bookmarkStart w:id="3" w:name="_Toc156910556"/>
      <w:bookmarkEnd w:id="0"/>
      <w:proofErr w:type="spellStart"/>
      <w:r w:rsidRPr="00DE1564">
        <w:t>Launching</w:t>
      </w:r>
      <w:r>
        <w:t>the</w:t>
      </w:r>
      <w:proofErr w:type="spellEnd"/>
      <w:r>
        <w:t xml:space="preserve"> app</w:t>
      </w:r>
      <w:bookmarkEnd w:id="3"/>
    </w:p>
    <w:p w14:paraId="06757D5F" w14:textId="20EF1BA9" w:rsidR="006A3029" w:rsidRDefault="00DE1564" w:rsidP="002C4E15">
      <w:r w:rsidRPr="00DE1564">
        <w:t xml:space="preserve">Open </w:t>
      </w:r>
      <w:proofErr w:type="spellStart"/>
      <w:r w:rsidRPr="00DE1564">
        <w:t>MQTTApp</w:t>
      </w:r>
      <w:proofErr w:type="spellEnd"/>
      <w:r w:rsidRPr="00DE1564">
        <w:t xml:space="preserve"> by double-clicking the application </w:t>
      </w:r>
      <w:r>
        <w:t>.exe</w:t>
      </w:r>
      <w:r w:rsidRPr="00DE1564">
        <w:t>. Once open, you will see the main window</w:t>
      </w:r>
      <w:r>
        <w:t>:</w:t>
      </w:r>
    </w:p>
    <w:p w14:paraId="3A5538A2" w14:textId="56C408E7" w:rsidR="00FD54CC" w:rsidRPr="00FD54CC" w:rsidRDefault="00115ED7" w:rsidP="00FD54CC">
      <w:pPr>
        <w:rPr>
          <w:rFonts w:ascii="Courier New" w:hAnsi="Courier New" w:cs="Courier New"/>
        </w:rPr>
      </w:pPr>
      <w:r w:rsidRPr="00115ED7">
        <w:rPr>
          <w:rFonts w:ascii="Courier New" w:hAnsi="Courier New" w:cs="Courier New"/>
        </w:rPr>
        <w:drawing>
          <wp:inline distT="0" distB="0" distL="0" distR="0" wp14:anchorId="39965D36" wp14:editId="4C82EF89">
            <wp:extent cx="5943600" cy="4695825"/>
            <wp:effectExtent l="0" t="0" r="0" b="9525"/>
            <wp:docPr id="111968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83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697A" w14:textId="71422742" w:rsidR="006A3029" w:rsidRDefault="00DE1564" w:rsidP="002C4E15">
      <w:proofErr w:type="gramStart"/>
      <w:r>
        <w:t>This windows</w:t>
      </w:r>
      <w:proofErr w:type="gramEnd"/>
      <w:r>
        <w:t xml:space="preserve"> is </w:t>
      </w:r>
      <w:r w:rsidRPr="00DE1564">
        <w:t>divided into two main sections:</w:t>
      </w:r>
    </w:p>
    <w:p w14:paraId="30ED5804" w14:textId="77777777" w:rsidR="00DE1564" w:rsidRDefault="00DE1564" w:rsidP="002C4E15"/>
    <w:p w14:paraId="39761865" w14:textId="1308F869" w:rsidR="00DE1564" w:rsidRDefault="00DE1564" w:rsidP="00DE1564">
      <w:pPr>
        <w:pStyle w:val="ListParagraph"/>
        <w:numPr>
          <w:ilvl w:val="0"/>
          <w:numId w:val="35"/>
        </w:numPr>
        <w:rPr>
          <w:b/>
          <w:bCs/>
        </w:rPr>
      </w:pPr>
      <w:r w:rsidRPr="00DE1564">
        <w:rPr>
          <w:b/>
          <w:bCs/>
        </w:rPr>
        <w:lastRenderedPageBreak/>
        <w:t>Publishing to Topics:</w:t>
      </w:r>
    </w:p>
    <w:p w14:paraId="36CA4797" w14:textId="569ED79F" w:rsidR="00DE1564" w:rsidRDefault="00DE1564" w:rsidP="00DE1564">
      <w:r w:rsidRPr="00DE1564">
        <w:t>On the left side, you have two input fields where you can enter text to publish to the respective MQTT topics</w:t>
      </w:r>
      <w:r>
        <w:t>:</w:t>
      </w:r>
    </w:p>
    <w:p w14:paraId="1A3D461E" w14:textId="3E400B72" w:rsidR="00DE1564" w:rsidRDefault="00DE1564" w:rsidP="00DE1564">
      <w:r w:rsidRPr="00DE1564">
        <w:drawing>
          <wp:inline distT="0" distB="0" distL="0" distR="0" wp14:anchorId="3A03EA5C" wp14:editId="43428C03">
            <wp:extent cx="3172268" cy="1457528"/>
            <wp:effectExtent l="0" t="0" r="9525" b="0"/>
            <wp:docPr id="44520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5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6053" w14:textId="259A64DF" w:rsidR="00DE1564" w:rsidRPr="00DE1564" w:rsidRDefault="00DE1564" w:rsidP="00DE1564">
      <w:pPr>
        <w:pStyle w:val="ListParagraph"/>
        <w:numPr>
          <w:ilvl w:val="0"/>
          <w:numId w:val="35"/>
        </w:numPr>
        <w:rPr>
          <w:b/>
          <w:bCs/>
        </w:rPr>
      </w:pPr>
      <w:r w:rsidRPr="00DE1564">
        <w:rPr>
          <w:b/>
          <w:bCs/>
        </w:rPr>
        <w:t>Subscriptions Display:</w:t>
      </w:r>
    </w:p>
    <w:p w14:paraId="758E46F8" w14:textId="1FF2D592" w:rsidR="00DE1564" w:rsidRDefault="00DE1564" w:rsidP="00DE1564">
      <w:r w:rsidRPr="00DE1564">
        <w:t>On the right side, two display areas show messages received from the subscribed topics</w:t>
      </w:r>
      <w:r>
        <w:t>:</w:t>
      </w:r>
    </w:p>
    <w:p w14:paraId="656C62C1" w14:textId="0B035A7A" w:rsidR="00DE1564" w:rsidRPr="00DE1564" w:rsidRDefault="00115ED7" w:rsidP="00DE1564">
      <w:r w:rsidRPr="00115ED7">
        <w:drawing>
          <wp:inline distT="0" distB="0" distL="0" distR="0" wp14:anchorId="1AB2B345" wp14:editId="54941357">
            <wp:extent cx="4210638" cy="1047896"/>
            <wp:effectExtent l="0" t="0" r="0" b="0"/>
            <wp:docPr id="152591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14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73A" w14:textId="77777777" w:rsidR="00845028" w:rsidRDefault="00845028" w:rsidP="00432329"/>
    <w:p w14:paraId="1C8AABCD" w14:textId="7B7B86DD" w:rsidR="00845028" w:rsidRDefault="00DE1564" w:rsidP="00845028">
      <w:pPr>
        <w:pStyle w:val="Heading2"/>
      </w:pPr>
      <w:bookmarkStart w:id="4" w:name="_Toc156910557"/>
      <w:r w:rsidRPr="00DE1564">
        <w:t>Publishing Messages</w:t>
      </w:r>
      <w:bookmarkEnd w:id="4"/>
    </w:p>
    <w:p w14:paraId="664E360A" w14:textId="77777777" w:rsidR="00DE1564" w:rsidRDefault="00DE1564" w:rsidP="00DE1564"/>
    <w:p w14:paraId="23974710" w14:textId="34A71892" w:rsidR="003D49F8" w:rsidRDefault="00DE1564" w:rsidP="00DE1564">
      <w:pPr>
        <w:pStyle w:val="ListParagraph"/>
        <w:rPr>
          <w:b/>
          <w:bCs/>
        </w:rPr>
      </w:pPr>
      <w:r w:rsidRPr="00DE1564">
        <w:rPr>
          <w:b/>
          <w:bCs/>
        </w:rPr>
        <w:t>To publish a message to an MQTT topic:</w:t>
      </w:r>
    </w:p>
    <w:p w14:paraId="5F67BDFD" w14:textId="77777777" w:rsidR="00DE1564" w:rsidRPr="00DE1564" w:rsidRDefault="00DE1564" w:rsidP="00DE1564">
      <w:pPr>
        <w:pStyle w:val="ListParagraph"/>
        <w:rPr>
          <w:b/>
          <w:bCs/>
        </w:rPr>
      </w:pPr>
    </w:p>
    <w:p w14:paraId="7EA6273B" w14:textId="57925700" w:rsidR="00DE1564" w:rsidRDefault="00115ED7" w:rsidP="00DE1564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Choose</w:t>
      </w:r>
      <w:r w:rsidRPr="00115ED7">
        <w:rPr>
          <w:b/>
          <w:bCs/>
        </w:rPr>
        <w:t xml:space="preserve"> a Topic:</w:t>
      </w:r>
    </w:p>
    <w:p w14:paraId="12DFB5D8" w14:textId="2B56AB6D" w:rsidR="00115ED7" w:rsidRPr="00115ED7" w:rsidRDefault="00115ED7" w:rsidP="00115ED7">
      <w:r>
        <w:t>Decide in which of the two topics you want to publish a message.</w:t>
      </w:r>
    </w:p>
    <w:p w14:paraId="1CDD59E4" w14:textId="242074B1" w:rsidR="00115ED7" w:rsidRDefault="00115ED7" w:rsidP="00DE1564">
      <w:pPr>
        <w:pStyle w:val="ListParagraph"/>
        <w:numPr>
          <w:ilvl w:val="0"/>
          <w:numId w:val="35"/>
        </w:numPr>
        <w:rPr>
          <w:b/>
          <w:bCs/>
        </w:rPr>
      </w:pPr>
      <w:r w:rsidRPr="00DE1564">
        <w:rPr>
          <w:b/>
          <w:bCs/>
        </w:rPr>
        <w:t>Enter Your Value:</w:t>
      </w:r>
    </w:p>
    <w:p w14:paraId="453D6F1C" w14:textId="31F12B7C" w:rsidR="00DE1564" w:rsidRDefault="00DE1564" w:rsidP="00DE1564">
      <w:r w:rsidRPr="00DE1564">
        <w:t xml:space="preserve">Click inside the text box next to the topic you chose and type your </w:t>
      </w:r>
      <w:r w:rsidR="00115ED7">
        <w:t>number value:</w:t>
      </w:r>
    </w:p>
    <w:p w14:paraId="77133A20" w14:textId="7EFBF38F" w:rsidR="00115ED7" w:rsidRDefault="00115ED7" w:rsidP="00DE1564">
      <w:r w:rsidRPr="00115ED7">
        <w:drawing>
          <wp:inline distT="0" distB="0" distL="0" distR="0" wp14:anchorId="22BBBB60" wp14:editId="17101730">
            <wp:extent cx="2114845" cy="990738"/>
            <wp:effectExtent l="0" t="0" r="0" b="0"/>
            <wp:docPr id="161715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8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A62A" w14:textId="1F756C7B" w:rsidR="00115ED7" w:rsidRDefault="00115ED7" w:rsidP="00DE1564">
      <w:r>
        <w:t>The input box will only allow you to enter a number value.</w:t>
      </w:r>
    </w:p>
    <w:p w14:paraId="0AF8A485" w14:textId="45B1061A" w:rsidR="00115ED7" w:rsidRPr="00115ED7" w:rsidRDefault="00115ED7" w:rsidP="00115ED7">
      <w:pPr>
        <w:pStyle w:val="ListParagraph"/>
        <w:numPr>
          <w:ilvl w:val="0"/>
          <w:numId w:val="35"/>
        </w:numPr>
        <w:rPr>
          <w:b/>
          <w:bCs/>
        </w:rPr>
      </w:pPr>
      <w:r w:rsidRPr="00115ED7">
        <w:rPr>
          <w:b/>
          <w:bCs/>
        </w:rPr>
        <w:t>Publish the Message</w:t>
      </w:r>
      <w:r w:rsidRPr="00115ED7">
        <w:rPr>
          <w:b/>
          <w:bCs/>
        </w:rPr>
        <w:t>:</w:t>
      </w:r>
    </w:p>
    <w:p w14:paraId="51E704B0" w14:textId="70CCBFD8" w:rsidR="00115ED7" w:rsidRDefault="00115ED7" w:rsidP="00115ED7">
      <w:r w:rsidRPr="00115ED7">
        <w:lastRenderedPageBreak/>
        <w:t xml:space="preserve">Click the </w:t>
      </w:r>
      <w:r>
        <w:t>“</w:t>
      </w:r>
      <w:r w:rsidRPr="00115ED7">
        <w:t>Add Value</w:t>
      </w:r>
      <w:r>
        <w:t>”</w:t>
      </w:r>
      <w:r w:rsidRPr="00115ED7">
        <w:t xml:space="preserve"> button to publish your message to the MQTT broker</w:t>
      </w:r>
      <w:r>
        <w:t>:</w:t>
      </w:r>
    </w:p>
    <w:p w14:paraId="6DD9DD94" w14:textId="71C72434" w:rsidR="00115ED7" w:rsidRDefault="00115ED7" w:rsidP="00115ED7">
      <w:r w:rsidRPr="00115ED7">
        <w:drawing>
          <wp:inline distT="0" distB="0" distL="0" distR="0" wp14:anchorId="7FC4E3AA" wp14:editId="3F5EDC94">
            <wp:extent cx="1019317" cy="371527"/>
            <wp:effectExtent l="0" t="0" r="0" b="9525"/>
            <wp:docPr id="136459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95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0D9F" w14:textId="77777777" w:rsidR="00115ED7" w:rsidRPr="00DE1564" w:rsidRDefault="00115ED7" w:rsidP="00115ED7"/>
    <w:p w14:paraId="7D8DF25F" w14:textId="6D25A321" w:rsidR="003D49F8" w:rsidRDefault="00115ED7" w:rsidP="003D49F8">
      <w:pPr>
        <w:pStyle w:val="Heading2"/>
      </w:pPr>
      <w:bookmarkStart w:id="5" w:name="_Toc156910558"/>
      <w:r w:rsidRPr="00115ED7">
        <w:t>Subscribing to Topics</w:t>
      </w:r>
      <w:bookmarkEnd w:id="5"/>
    </w:p>
    <w:p w14:paraId="6CB33091" w14:textId="715A98C6" w:rsidR="00B17BAE" w:rsidRDefault="00115ED7" w:rsidP="00B17BAE">
      <w:r w:rsidRPr="00115ED7">
        <w:t xml:space="preserve">The application subscribes to topics automatically upon startup. In the provided interface screenshot, the application is already subscribed to </w:t>
      </w:r>
      <w:r>
        <w:t>“</w:t>
      </w:r>
      <w:r w:rsidRPr="00115ED7">
        <w:t>A/topic1</w:t>
      </w:r>
      <w:r>
        <w:t>”</w:t>
      </w:r>
      <w:r w:rsidRPr="00115ED7">
        <w:t xml:space="preserve"> and uses a wildcard + to subscribe to multiple topics under A/. Messages received from these subscriptions are displayed in the respective areas on the right side of the window</w:t>
      </w:r>
      <w:r>
        <w:t>:</w:t>
      </w:r>
      <w:r>
        <w:br/>
      </w:r>
      <w:r w:rsidRPr="00115ED7">
        <w:drawing>
          <wp:inline distT="0" distB="0" distL="0" distR="0" wp14:anchorId="3BA3D0A7" wp14:editId="16885FBA">
            <wp:extent cx="1648055" cy="876422"/>
            <wp:effectExtent l="0" t="0" r="9525" b="0"/>
            <wp:docPr id="887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1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FA6E" w14:textId="77777777" w:rsidR="00115ED7" w:rsidRDefault="00115ED7" w:rsidP="00B17BAE"/>
    <w:p w14:paraId="315B26E8" w14:textId="20ADEE36" w:rsidR="00B17BAE" w:rsidRDefault="00115ED7" w:rsidP="00B17BAE">
      <w:pPr>
        <w:pStyle w:val="Heading2"/>
      </w:pPr>
      <w:bookmarkStart w:id="6" w:name="_Toc156910559"/>
      <w:r w:rsidRPr="00115ED7">
        <w:t>Viewing Subscribed Messages</w:t>
      </w:r>
      <w:bookmarkEnd w:id="6"/>
    </w:p>
    <w:p w14:paraId="32C807C3" w14:textId="507C2476" w:rsidR="00115ED7" w:rsidRDefault="00115ED7" w:rsidP="00115ED7">
      <w:r>
        <w:t>When messages are published to topics that the app is subscribed to, these messages will appear in the subscription display areas. For instance:</w:t>
      </w:r>
    </w:p>
    <w:p w14:paraId="3EDE87A6" w14:textId="6A78D1ED" w:rsidR="00115ED7" w:rsidRDefault="00115ED7" w:rsidP="00115ED7">
      <w:r>
        <w:t xml:space="preserve">Messages published to </w:t>
      </w:r>
      <w:r w:rsidRPr="00115ED7">
        <w:rPr>
          <w:b/>
          <w:bCs/>
        </w:rPr>
        <w:t>“</w:t>
      </w:r>
      <w:r w:rsidRPr="00115ED7">
        <w:rPr>
          <w:b/>
          <w:bCs/>
        </w:rPr>
        <w:t>A/topic1</w:t>
      </w:r>
      <w:r w:rsidRPr="00115ED7">
        <w:rPr>
          <w:b/>
          <w:bCs/>
        </w:rPr>
        <w:t>”</w:t>
      </w:r>
      <w:r>
        <w:t xml:space="preserve"> will appear under the "On A/topic1:" section.</w:t>
      </w:r>
    </w:p>
    <w:p w14:paraId="7A06D3E7" w14:textId="095FD4DD" w:rsidR="00115ED7" w:rsidRDefault="00115ED7" w:rsidP="00115ED7">
      <w:r>
        <w:t xml:space="preserve">Messages published to any topic matching </w:t>
      </w:r>
      <w:r w:rsidRPr="00115ED7">
        <w:rPr>
          <w:b/>
          <w:bCs/>
        </w:rPr>
        <w:t>“</w:t>
      </w:r>
      <w:r w:rsidRPr="00115ED7">
        <w:rPr>
          <w:b/>
          <w:bCs/>
        </w:rPr>
        <w:t>A/+</w:t>
      </w:r>
      <w:r w:rsidRPr="00115ED7">
        <w:rPr>
          <w:b/>
          <w:bCs/>
        </w:rPr>
        <w:t>”</w:t>
      </w:r>
      <w:r>
        <w:t xml:space="preserve"> (like A/topic2) will appear under the </w:t>
      </w:r>
      <w:r w:rsidRPr="00115ED7">
        <w:rPr>
          <w:b/>
          <w:bCs/>
        </w:rPr>
        <w:t>"On A/topic1 &amp; B/topic2:"</w:t>
      </w:r>
      <w:r>
        <w:t xml:space="preserve"> section.</w:t>
      </w:r>
    </w:p>
    <w:p w14:paraId="6F8C8688" w14:textId="72FC34A2" w:rsidR="00A32C7F" w:rsidRDefault="00115ED7" w:rsidP="00115ED7">
      <w:r>
        <w:t>This automatic display of messages allows you to see real-time communication between different clients and the MQTT broker.</w:t>
      </w:r>
    </w:p>
    <w:p w14:paraId="0EECD325" w14:textId="104A7288" w:rsidR="00115ED7" w:rsidRDefault="007D25A6" w:rsidP="00115ED7">
      <w:r>
        <w:t>Example below:</w:t>
      </w:r>
    </w:p>
    <w:p w14:paraId="3648CB64" w14:textId="515C1507" w:rsidR="001F3113" w:rsidRPr="007D25A6" w:rsidRDefault="007D25A6">
      <w:r w:rsidRPr="007D25A6">
        <w:drawing>
          <wp:inline distT="0" distB="0" distL="0" distR="0" wp14:anchorId="5E073DD4" wp14:editId="09188716">
            <wp:extent cx="5943600" cy="981075"/>
            <wp:effectExtent l="0" t="0" r="0" b="9525"/>
            <wp:docPr id="61115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8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113">
        <w:br w:type="page"/>
      </w:r>
    </w:p>
    <w:p w14:paraId="21AF7985" w14:textId="3E90F862" w:rsidR="007B69C2" w:rsidRDefault="007D25A6" w:rsidP="007B69C2">
      <w:pPr>
        <w:pStyle w:val="Heading1"/>
      </w:pPr>
      <w:bookmarkStart w:id="7" w:name="_Toc156910560"/>
      <w:r w:rsidRPr="007D25A6">
        <w:lastRenderedPageBreak/>
        <w:t>Wrap Up</w:t>
      </w:r>
      <w:bookmarkEnd w:id="7"/>
    </w:p>
    <w:p w14:paraId="1EFDC87A" w14:textId="77777777" w:rsidR="007D25A6" w:rsidRDefault="007D25A6" w:rsidP="007D25A6"/>
    <w:p w14:paraId="335663F2" w14:textId="49253ED0" w:rsidR="007D25A6" w:rsidRDefault="007D25A6" w:rsidP="007D25A6">
      <w:proofErr w:type="spellStart"/>
      <w:r>
        <w:t>MQTTApp</w:t>
      </w:r>
      <w:proofErr w:type="spellEnd"/>
      <w:r>
        <w:t xml:space="preserve"> provides a simple interface for interacting with the MQTT protocol. With the ability to publish messages and view subscribed topic feeds in real-time, it serves as a valuable tool for anyone looking to understand or demonstrate the MQTT communication model.</w:t>
      </w:r>
    </w:p>
    <w:p w14:paraId="144501F3" w14:textId="77777777" w:rsidR="007D25A6" w:rsidRDefault="007D25A6" w:rsidP="007D25A6"/>
    <w:p w14:paraId="50B66894" w14:textId="3668823F" w:rsidR="007D25A6" w:rsidRPr="007D25A6" w:rsidRDefault="007D25A6" w:rsidP="007D25A6">
      <w:r>
        <w:t xml:space="preserve">Start experimenting by publishing different messages to various topics and observe the immediate updates in the subscription areas. Enjoy exploring the capabilities of MQTT with </w:t>
      </w:r>
      <w:proofErr w:type="spellStart"/>
      <w:r>
        <w:t>MQTTApp</w:t>
      </w:r>
      <w:proofErr w:type="spellEnd"/>
      <w:r>
        <w:t>!</w:t>
      </w:r>
    </w:p>
    <w:sectPr w:rsidR="007D25A6" w:rsidRPr="007D25A6" w:rsidSect="00121E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7481" w14:textId="77777777" w:rsidR="00121EBB" w:rsidRDefault="00121EBB">
      <w:pPr>
        <w:spacing w:after="0" w:line="240" w:lineRule="auto"/>
      </w:pPr>
      <w:r>
        <w:separator/>
      </w:r>
    </w:p>
  </w:endnote>
  <w:endnote w:type="continuationSeparator" w:id="0">
    <w:p w14:paraId="1C30654E" w14:textId="77777777" w:rsidR="00121EBB" w:rsidRDefault="0012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C4F6" w14:textId="70007C40" w:rsidR="0024444B" w:rsidRDefault="0024444B">
    <w:pPr>
      <w:spacing w:after="61" w:line="276" w:lineRule="auto"/>
      <w:jc w:val="right"/>
    </w:pPr>
    <w:r>
      <w:rPr>
        <w:rFonts w:ascii="Calibri" w:eastAsia="Calibri" w:hAnsi="Calibri" w:cs="Calibri"/>
        <w:noProof/>
        <w:lang w:eastAsia="en-US" w:bidi="he-IL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39B429" wp14:editId="39619792">
              <wp:simplePos x="0" y="0"/>
              <wp:positionH relativeFrom="page">
                <wp:posOffset>914400</wp:posOffset>
              </wp:positionH>
              <wp:positionV relativeFrom="page">
                <wp:posOffset>9420225</wp:posOffset>
              </wp:positionV>
              <wp:extent cx="5943600" cy="6350"/>
              <wp:effectExtent l="9525" t="9525" r="9525" b="3175"/>
              <wp:wrapSquare wrapText="bothSides"/>
              <wp:docPr id="63" name="Group 116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6350"/>
                        <a:chOff x="0" y="0"/>
                        <a:chExt cx="59436" cy="63"/>
                      </a:xfrm>
                    </wpg:grpSpPr>
                    <wps:wsp>
                      <wps:cNvPr id="64" name="Shape 1167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" cy="0"/>
                        </a:xfrm>
                        <a:custGeom>
                          <a:avLst/>
                          <a:gdLst>
                            <a:gd name="T0" fmla="*/ 1981200 w 1981200"/>
                            <a:gd name="T1" fmla="*/ 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19812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Shape 11678"/>
                      <wps:cNvSpPr>
                        <a:spLocks/>
                      </wps:cNvSpPr>
                      <wps:spPr bwMode="auto">
                        <a:xfrm>
                          <a:off x="19812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Shape 11679"/>
                      <wps:cNvSpPr>
                        <a:spLocks/>
                      </wps:cNvSpPr>
                      <wps:spPr bwMode="auto">
                        <a:xfrm>
                          <a:off x="39624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9E2296" id="Group 11676" o:spid="_x0000_s1026" style="position:absolute;margin-left:1in;margin-top:741.75pt;width:468pt;height:.5pt;z-index:251662336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">
              <v:shape id="Shape 11677" o:spid="_x0000_s1027" style="position:absolute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" path="m1981200,l,e" filled="f" strokeweight=".5pt">
                <v:stroke miterlimit="83231f" joinstyle="miter"/>
                <v:path arrowok="t" o:connecttype="custom" o:connectlocs="19812,0;0,0" o:connectangles="0,0" textboxrect="0,0,1981200,0"/>
              </v:shape>
              <v:shape id="Shape 11678" o:spid="_x0000_s1028" style="position:absolute;left:19812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v:shape id="Shape 11679" o:spid="_x0000_s1029" style="position:absolute;left:39624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w10:wrap type="square" anchorx="page" anchory="page"/>
            </v:group>
          </w:pict>
        </mc:Fallback>
      </mc:AlternateContent>
    </w:r>
  </w:p>
  <w:p w14:paraId="28BC0EB9" w14:textId="77777777" w:rsidR="0024444B" w:rsidRDefault="0024444B">
    <w:pPr>
      <w:spacing w:after="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4A88" w14:textId="3D550C20" w:rsidR="0024444B" w:rsidRDefault="0024444B">
    <w:pPr>
      <w:spacing w:after="61" w:line="276" w:lineRule="auto"/>
      <w:jc w:val="right"/>
    </w:pPr>
    <w:r>
      <w:rPr>
        <w:rFonts w:ascii="Calibri" w:eastAsia="Calibri" w:hAnsi="Calibri" w:cs="Calibri"/>
        <w:noProof/>
        <w:lang w:eastAsia="en-US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1C16E59" wp14:editId="7A0F7053">
              <wp:simplePos x="0" y="0"/>
              <wp:positionH relativeFrom="page">
                <wp:posOffset>914400</wp:posOffset>
              </wp:positionH>
              <wp:positionV relativeFrom="page">
                <wp:posOffset>9420225</wp:posOffset>
              </wp:positionV>
              <wp:extent cx="5943600" cy="6350"/>
              <wp:effectExtent l="9525" t="9525" r="9525" b="3175"/>
              <wp:wrapSquare wrapText="bothSides"/>
              <wp:docPr id="59" name="Group 11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6350"/>
                        <a:chOff x="0" y="0"/>
                        <a:chExt cx="59436" cy="63"/>
                      </a:xfrm>
                    </wpg:grpSpPr>
                    <wps:wsp>
                      <wps:cNvPr id="60" name="Shape 1165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" cy="0"/>
                        </a:xfrm>
                        <a:custGeom>
                          <a:avLst/>
                          <a:gdLst>
                            <a:gd name="T0" fmla="*/ 1981200 w 1981200"/>
                            <a:gd name="T1" fmla="*/ 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19812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Shape 11659"/>
                      <wps:cNvSpPr>
                        <a:spLocks/>
                      </wps:cNvSpPr>
                      <wps:spPr bwMode="auto">
                        <a:xfrm>
                          <a:off x="19812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Shape 11660"/>
                      <wps:cNvSpPr>
                        <a:spLocks/>
                      </wps:cNvSpPr>
                      <wps:spPr bwMode="auto">
                        <a:xfrm>
                          <a:off x="39624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102266" id="Group 11657" o:spid="_x0000_s1026" style="position:absolute;margin-left:1in;margin-top:741.75pt;width:468pt;height:.5pt;z-index:251663360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">
              <v:shape id="Shape 11658" o:spid="_x0000_s1027" style="position:absolute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" path="m1981200,l,e" filled="f" strokeweight=".5pt">
                <v:stroke miterlimit="83231f" joinstyle="miter"/>
                <v:path arrowok="t" o:connecttype="custom" o:connectlocs="19812,0;0,0" o:connectangles="0,0" textboxrect="0,0,1981200,0"/>
              </v:shape>
              <v:shape id="Shape 11659" o:spid="_x0000_s1028" style="position:absolute;left:19812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v:shape id="Shape 11660" o:spid="_x0000_s1029" style="position:absolute;left:39624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w10:wrap type="square" anchorx="page" anchory="page"/>
            </v:group>
          </w:pict>
        </mc:Fallback>
      </mc:AlternateContent>
    </w:r>
  </w:p>
  <w:p w14:paraId="53DC25A3" w14:textId="77777777" w:rsidR="0024444B" w:rsidRDefault="0024444B">
    <w:pPr>
      <w:spacing w:after="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C176" w14:textId="3B32B3AC" w:rsidR="0024444B" w:rsidRDefault="0024444B">
    <w:pPr>
      <w:spacing w:after="61" w:line="276" w:lineRule="auto"/>
      <w:jc w:val="right"/>
    </w:pPr>
    <w:r>
      <w:rPr>
        <w:rFonts w:ascii="Calibri" w:eastAsia="Calibri" w:hAnsi="Calibri" w:cs="Calibri"/>
        <w:noProof/>
        <w:lang w:eastAsia="en-US" w:bidi="he-I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7BBB47" wp14:editId="79E75848">
              <wp:simplePos x="0" y="0"/>
              <wp:positionH relativeFrom="page">
                <wp:posOffset>914400</wp:posOffset>
              </wp:positionH>
              <wp:positionV relativeFrom="page">
                <wp:posOffset>9420225</wp:posOffset>
              </wp:positionV>
              <wp:extent cx="5943600" cy="6350"/>
              <wp:effectExtent l="9525" t="9525" r="9525" b="3175"/>
              <wp:wrapSquare wrapText="bothSides"/>
              <wp:docPr id="3" name="Group 116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6350"/>
                        <a:chOff x="0" y="0"/>
                        <a:chExt cx="59436" cy="63"/>
                      </a:xfrm>
                    </wpg:grpSpPr>
                    <wps:wsp>
                      <wps:cNvPr id="22" name="Shape 11639"/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" cy="0"/>
                        </a:xfrm>
                        <a:custGeom>
                          <a:avLst/>
                          <a:gdLst>
                            <a:gd name="T0" fmla="*/ 1981200 w 1981200"/>
                            <a:gd name="T1" fmla="*/ 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19812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11640"/>
                      <wps:cNvSpPr>
                        <a:spLocks/>
                      </wps:cNvSpPr>
                      <wps:spPr bwMode="auto">
                        <a:xfrm>
                          <a:off x="19812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Shape 11641"/>
                      <wps:cNvSpPr>
                        <a:spLocks/>
                      </wps:cNvSpPr>
                      <wps:spPr bwMode="auto">
                        <a:xfrm>
                          <a:off x="39624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55D618" id="Group 11638" o:spid="_x0000_s1026" style="position:absolute;margin-left:1in;margin-top:741.75pt;width:468pt;height:.5pt;z-index:251664384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">
              <v:shape id="Shape 11639" o:spid="_x0000_s1027" style="position:absolute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" path="m1981200,l,e" filled="f" strokeweight=".5pt">
                <v:stroke miterlimit="83231f" joinstyle="miter"/>
                <v:path arrowok="t" o:connecttype="custom" o:connectlocs="19812,0;0,0" o:connectangles="0,0" textboxrect="0,0,1981200,0"/>
              </v:shape>
              <v:shape id="Shape 11640" o:spid="_x0000_s1028" style="position:absolute;left:19812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v:shape id="Shape 11641" o:spid="_x0000_s1029" style="position:absolute;left:39624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w10:wrap type="square" anchorx="page" anchory="page"/>
            </v:group>
          </w:pict>
        </mc:Fallback>
      </mc:AlternateContent>
    </w:r>
  </w:p>
  <w:p w14:paraId="322C91ED" w14:textId="77777777" w:rsidR="0024444B" w:rsidRDefault="0024444B">
    <w:pPr>
      <w:spacing w:after="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329E" w14:textId="77777777" w:rsidR="00121EBB" w:rsidRDefault="00121EBB">
      <w:pPr>
        <w:spacing w:after="0" w:line="240" w:lineRule="auto"/>
      </w:pPr>
      <w:r>
        <w:separator/>
      </w:r>
    </w:p>
  </w:footnote>
  <w:footnote w:type="continuationSeparator" w:id="0">
    <w:p w14:paraId="69817069" w14:textId="77777777" w:rsidR="00121EBB" w:rsidRDefault="0012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F848" w14:textId="51274EE4" w:rsidR="0024444B" w:rsidRDefault="0024444B">
    <w:pPr>
      <w:spacing w:after="0" w:line="276" w:lineRule="auto"/>
    </w:pPr>
    <w:r>
      <w:rPr>
        <w:rFonts w:ascii="Calibri" w:eastAsia="Calibri" w:hAnsi="Calibri" w:cs="Calibri"/>
        <w:noProof/>
        <w:lang w:eastAsia="en-US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FE2AAE" wp14:editId="422CF106">
              <wp:simplePos x="0" y="0"/>
              <wp:positionH relativeFrom="page">
                <wp:posOffset>914400</wp:posOffset>
              </wp:positionH>
              <wp:positionV relativeFrom="page">
                <wp:posOffset>638175</wp:posOffset>
              </wp:positionV>
              <wp:extent cx="5943600" cy="6350"/>
              <wp:effectExtent l="9525" t="9525" r="9525" b="3175"/>
              <wp:wrapSquare wrapText="bothSides"/>
              <wp:docPr id="74" name="Group 116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6350"/>
                        <a:chOff x="0" y="0"/>
                        <a:chExt cx="59436" cy="63"/>
                      </a:xfrm>
                    </wpg:grpSpPr>
                    <wps:wsp>
                      <wps:cNvPr id="77" name="Shape 11669"/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" cy="0"/>
                        </a:xfrm>
                        <a:custGeom>
                          <a:avLst/>
                          <a:gdLst>
                            <a:gd name="T0" fmla="*/ 1981200 w 1981200"/>
                            <a:gd name="T1" fmla="*/ 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19812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Shape 11670"/>
                      <wps:cNvSpPr>
                        <a:spLocks/>
                      </wps:cNvSpPr>
                      <wps:spPr bwMode="auto">
                        <a:xfrm>
                          <a:off x="19812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Shape 11671"/>
                      <wps:cNvSpPr>
                        <a:spLocks/>
                      </wps:cNvSpPr>
                      <wps:spPr bwMode="auto">
                        <a:xfrm>
                          <a:off x="39624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C7C86D" id="Group 11668" o:spid="_x0000_s1026" style="position:absolute;margin-left:1in;margin-top:50.25pt;width:468pt;height:.5pt;z-index:251659264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">
              <v:shape id="Shape 11669" o:spid="_x0000_s1027" style="position:absolute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" path="m1981200,l,e" filled="f" strokeweight=".5pt">
                <v:stroke miterlimit="83231f" joinstyle="miter"/>
                <v:path arrowok="t" o:connecttype="custom" o:connectlocs="19812,0;0,0" o:connectangles="0,0" textboxrect="0,0,1981200,0"/>
              </v:shape>
              <v:shape id="Shape 11670" o:spid="_x0000_s1028" style="position:absolute;left:19812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v:shape id="Shape 11671" o:spid="_x0000_s1029" style="position:absolute;left:39624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DF83" w14:textId="4348904E" w:rsidR="0024444B" w:rsidRDefault="0024444B">
    <w:pPr>
      <w:spacing w:after="0" w:line="276" w:lineRule="auto"/>
    </w:pPr>
    <w:r>
      <w:rPr>
        <w:rFonts w:ascii="Calibri" w:eastAsia="Calibri" w:hAnsi="Calibri" w:cs="Calibri"/>
        <w:noProof/>
        <w:lang w:eastAsia="en-US" w:bidi="he-I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B830EC" wp14:editId="36DC7A32">
              <wp:simplePos x="0" y="0"/>
              <wp:positionH relativeFrom="page">
                <wp:posOffset>914400</wp:posOffset>
              </wp:positionH>
              <wp:positionV relativeFrom="page">
                <wp:posOffset>638175</wp:posOffset>
              </wp:positionV>
              <wp:extent cx="5943600" cy="6350"/>
              <wp:effectExtent l="9525" t="9525" r="9525" b="3175"/>
              <wp:wrapSquare wrapText="bothSides"/>
              <wp:docPr id="67" name="Group 116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6350"/>
                        <a:chOff x="0" y="0"/>
                        <a:chExt cx="59436" cy="63"/>
                      </a:xfrm>
                    </wpg:grpSpPr>
                    <wps:wsp>
                      <wps:cNvPr id="68" name="Shape 11650"/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" cy="0"/>
                        </a:xfrm>
                        <a:custGeom>
                          <a:avLst/>
                          <a:gdLst>
                            <a:gd name="T0" fmla="*/ 1981200 w 1981200"/>
                            <a:gd name="T1" fmla="*/ 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19812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Shape 11651"/>
                      <wps:cNvSpPr>
                        <a:spLocks/>
                      </wps:cNvSpPr>
                      <wps:spPr bwMode="auto">
                        <a:xfrm>
                          <a:off x="19812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Shape 11652"/>
                      <wps:cNvSpPr>
                        <a:spLocks/>
                      </wps:cNvSpPr>
                      <wps:spPr bwMode="auto">
                        <a:xfrm>
                          <a:off x="39624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6FC0B8" id="Group 11649" o:spid="_x0000_s1026" style="position:absolute;margin-left:1in;margin-top:50.25pt;width:468pt;height:.5pt;z-index:251660288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">
              <v:shape id="Shape 11650" o:spid="_x0000_s1027" style="position:absolute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" path="m1981200,l,e" filled="f" strokeweight=".5pt">
                <v:stroke miterlimit="83231f" joinstyle="miter"/>
                <v:path arrowok="t" o:connecttype="custom" o:connectlocs="19812,0;0,0" o:connectangles="0,0" textboxrect="0,0,1981200,0"/>
              </v:shape>
              <v:shape id="Shape 11651" o:spid="_x0000_s1028" style="position:absolute;left:19812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v:shape id="Shape 11652" o:spid="_x0000_s1029" style="position:absolute;left:39624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5A17" w14:textId="00F311E3" w:rsidR="0024444B" w:rsidRDefault="0024444B">
    <w:pPr>
      <w:spacing w:after="0" w:line="276" w:lineRule="auto"/>
    </w:pPr>
    <w:r>
      <w:rPr>
        <w:rFonts w:ascii="Calibri" w:eastAsia="Calibri" w:hAnsi="Calibri" w:cs="Calibri"/>
        <w:noProof/>
        <w:lang w:eastAsia="en-US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B32413" wp14:editId="6A9F6BAF">
              <wp:simplePos x="0" y="0"/>
              <wp:positionH relativeFrom="page">
                <wp:posOffset>914400</wp:posOffset>
              </wp:positionH>
              <wp:positionV relativeFrom="page">
                <wp:posOffset>638175</wp:posOffset>
              </wp:positionV>
              <wp:extent cx="5943600" cy="6350"/>
              <wp:effectExtent l="9525" t="9525" r="9525" b="3175"/>
              <wp:wrapSquare wrapText="bothSides"/>
              <wp:docPr id="53" name="Group 116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6350"/>
                        <a:chOff x="0" y="0"/>
                        <a:chExt cx="59436" cy="63"/>
                      </a:xfrm>
                    </wpg:grpSpPr>
                    <wps:wsp>
                      <wps:cNvPr id="54" name="Shape 11631"/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" cy="0"/>
                        </a:xfrm>
                        <a:custGeom>
                          <a:avLst/>
                          <a:gdLst>
                            <a:gd name="T0" fmla="*/ 1981200 w 1981200"/>
                            <a:gd name="T1" fmla="*/ 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19812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Shape 11632"/>
                      <wps:cNvSpPr>
                        <a:spLocks/>
                      </wps:cNvSpPr>
                      <wps:spPr bwMode="auto">
                        <a:xfrm>
                          <a:off x="19812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Shape 11633"/>
                      <wps:cNvSpPr>
                        <a:spLocks/>
                      </wps:cNvSpPr>
                      <wps:spPr bwMode="auto">
                        <a:xfrm>
                          <a:off x="39624" y="0"/>
                          <a:ext cx="19812" cy="0"/>
                        </a:xfrm>
                        <a:custGeom>
                          <a:avLst/>
                          <a:gdLst>
                            <a:gd name="T0" fmla="*/ 0 w 1981200"/>
                            <a:gd name="T1" fmla="*/ 1981200 w 1981200"/>
                            <a:gd name="T2" fmla="*/ 0 w 1981200"/>
                            <a:gd name="T3" fmla="*/ 1981200 w 19812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F008A9" id="Group 11630" o:spid="_x0000_s1026" style="position:absolute;margin-left:1in;margin-top:50.25pt;width:468pt;height:.5pt;z-index:251661312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">
              <v:shape id="Shape 11631" o:spid="_x0000_s1027" style="position:absolute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" path="m1981200,l,e" filled="f" strokeweight=".5pt">
                <v:stroke miterlimit="83231f" joinstyle="miter"/>
                <v:path arrowok="t" o:connecttype="custom" o:connectlocs="19812,0;0,0" o:connectangles="0,0" textboxrect="0,0,1981200,0"/>
              </v:shape>
              <v:shape id="Shape 11632" o:spid="_x0000_s1028" style="position:absolute;left:19812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v:shape id="Shape 11633" o:spid="_x0000_s1029" style="position:absolute;left:39624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" path="m,l1981200,e" filled="f" strokeweight=".5pt">
                <v:stroke miterlimit="83231f" joinstyle="miter"/>
                <v:path arrowok="t" o:connecttype="custom" o:connectlocs="0,0;19812,0" o:connectangles="0,0" textboxrect="0,0,198120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230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231" type="#_x0000_t75" alt="note.png" style="width:18pt;height:18pt;visibility:visible;mso-wrap-style:square" o:bullet="t">
        <v:imagedata r:id="rId3" o:title="note"/>
      </v:shape>
    </w:pict>
  </w:numPicBullet>
  <w:numPicBullet w:numPicBulletId="3">
    <w:pict>
      <v:shape id="_x0000_i1232" type="#_x0000_t75" alt="1.png" style="width:9pt;height:9pt;visibility:visible;mso-wrap-style:square" o:bullet="t">
        <v:imagedata r:id="rId4" o:title="1"/>
      </v:shape>
    </w:pict>
  </w:numPicBullet>
  <w:numPicBullet w:numPicBulletId="4">
    <w:pict>
      <v:shape id="_x0000_i1233" type="#_x0000_t75" alt="3.png" style="width:9pt;height:9pt;visibility:visible;mso-wrap-style:square" o:bullet="t">
        <v:imagedata r:id="rId5" o:title="3"/>
      </v:shape>
    </w:pict>
  </w:numPicBullet>
  <w:numPicBullet w:numPicBulletId="5">
    <w:pict>
      <v:shape id="_x0000_i1234" type="#_x0000_t75" alt="2.png" style="width:9pt;height:9pt;visibility:visible;mso-wrap-style:square" o:bullet="t">
        <v:imagedata r:id="rId6" o:title="2"/>
      </v:shape>
    </w:pict>
  </w:numPicBullet>
  <w:numPicBullet w:numPicBulletId="6">
    <w:pict>
      <v:shape id="_x0000_i1235" type="#_x0000_t75" alt="4.png" style="width:9pt;height:9pt;visibility:visible;mso-wrap-style:square" o:bullet="t">
        <v:imagedata r:id="rId7" o:title="4"/>
      </v:shape>
    </w:pict>
  </w:numPicBullet>
  <w:abstractNum w:abstractNumId="0" w15:restartNumberingAfterBreak="0">
    <w:nsid w:val="091E6CF7"/>
    <w:multiLevelType w:val="hybridMultilevel"/>
    <w:tmpl w:val="1D1E8D8E"/>
    <w:lvl w:ilvl="0" w:tplc="2A30CC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9ED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4E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48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445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5C7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CA7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D297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A64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D12DCD"/>
    <w:multiLevelType w:val="hybridMultilevel"/>
    <w:tmpl w:val="AFCA8A98"/>
    <w:lvl w:ilvl="0" w:tplc="867E13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8A2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A4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1CE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48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89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ADC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220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C1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5F057B"/>
    <w:multiLevelType w:val="hybridMultilevel"/>
    <w:tmpl w:val="DE0E5956"/>
    <w:lvl w:ilvl="0" w:tplc="ACCEF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4C5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0B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621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42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40F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600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5CA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A48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555433"/>
    <w:multiLevelType w:val="hybridMultilevel"/>
    <w:tmpl w:val="ECBECE22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4273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C57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EA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AA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D25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23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00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441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172F99"/>
    <w:multiLevelType w:val="hybridMultilevel"/>
    <w:tmpl w:val="96B29A76"/>
    <w:lvl w:ilvl="0" w:tplc="12F830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A3B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E8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7A9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0F2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4EC3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6C5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EA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E2D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170772"/>
    <w:multiLevelType w:val="hybridMultilevel"/>
    <w:tmpl w:val="A2922B0E"/>
    <w:lvl w:ilvl="0" w:tplc="20108D6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63D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4EA1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AE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E4D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0C7A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6ADA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4D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C245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7" w15:restartNumberingAfterBreak="0">
    <w:nsid w:val="1C3270E0"/>
    <w:multiLevelType w:val="hybridMultilevel"/>
    <w:tmpl w:val="1DCEC59C"/>
    <w:lvl w:ilvl="0" w:tplc="80B2C3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1C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36C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4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26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7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6D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6B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3E8D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6530790"/>
    <w:multiLevelType w:val="hybridMultilevel"/>
    <w:tmpl w:val="C2A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6CED"/>
    <w:multiLevelType w:val="hybridMultilevel"/>
    <w:tmpl w:val="DE5CF8B4"/>
    <w:lvl w:ilvl="0" w:tplc="D19CEA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A6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1E32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563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47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4A37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2E9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04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361C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F8258A1"/>
    <w:multiLevelType w:val="hybridMultilevel"/>
    <w:tmpl w:val="AE54754A"/>
    <w:lvl w:ilvl="0" w:tplc="FA8C5F1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D069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DC40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A3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FA76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CC54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90A5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4ED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0A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8CC700E"/>
    <w:multiLevelType w:val="hybridMultilevel"/>
    <w:tmpl w:val="454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100CC"/>
    <w:multiLevelType w:val="hybridMultilevel"/>
    <w:tmpl w:val="79E48D96"/>
    <w:lvl w:ilvl="0" w:tplc="2BDAD0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5CA1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A0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CF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67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E4B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467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6F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242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64D0CE1"/>
    <w:multiLevelType w:val="hybridMultilevel"/>
    <w:tmpl w:val="9D426764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07C41"/>
    <w:multiLevelType w:val="hybridMultilevel"/>
    <w:tmpl w:val="504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B3EC8"/>
    <w:multiLevelType w:val="hybridMultilevel"/>
    <w:tmpl w:val="5710704E"/>
    <w:lvl w:ilvl="0" w:tplc="BE729F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D4262"/>
    <w:multiLevelType w:val="hybridMultilevel"/>
    <w:tmpl w:val="F658268E"/>
    <w:lvl w:ilvl="0" w:tplc="6CBAB90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C0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143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9CB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25A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1614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92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2E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44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9941F2A"/>
    <w:multiLevelType w:val="hybridMultilevel"/>
    <w:tmpl w:val="9050B146"/>
    <w:lvl w:ilvl="0" w:tplc="6B342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4C7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CEE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E8E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2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72B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08A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22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E87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BE61634"/>
    <w:multiLevelType w:val="hybridMultilevel"/>
    <w:tmpl w:val="EF8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824AE"/>
    <w:multiLevelType w:val="hybridMultilevel"/>
    <w:tmpl w:val="E71EEF16"/>
    <w:lvl w:ilvl="0" w:tplc="DD185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F2A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F670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28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4B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C3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1C6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6D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A53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D8E7B88"/>
    <w:multiLevelType w:val="hybridMultilevel"/>
    <w:tmpl w:val="B5FC0AE2"/>
    <w:lvl w:ilvl="0" w:tplc="E9B0AC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C2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0A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06D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852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A79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C9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FAC7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62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3188107">
    <w:abstractNumId w:val="6"/>
  </w:num>
  <w:num w:numId="2" w16cid:durableId="19540466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1943287">
    <w:abstractNumId w:val="6"/>
  </w:num>
  <w:num w:numId="4" w16cid:durableId="721103622">
    <w:abstractNumId w:val="6"/>
  </w:num>
  <w:num w:numId="5" w16cid:durableId="664749032">
    <w:abstractNumId w:val="6"/>
  </w:num>
  <w:num w:numId="6" w16cid:durableId="124589737">
    <w:abstractNumId w:val="6"/>
  </w:num>
  <w:num w:numId="7" w16cid:durableId="30689346">
    <w:abstractNumId w:val="6"/>
  </w:num>
  <w:num w:numId="8" w16cid:durableId="1528253546">
    <w:abstractNumId w:val="6"/>
  </w:num>
  <w:num w:numId="9" w16cid:durableId="901603018">
    <w:abstractNumId w:val="6"/>
  </w:num>
  <w:num w:numId="10" w16cid:durableId="507447417">
    <w:abstractNumId w:val="6"/>
  </w:num>
  <w:num w:numId="11" w16cid:durableId="1106266453">
    <w:abstractNumId w:val="6"/>
  </w:num>
  <w:num w:numId="12" w16cid:durableId="2145806281">
    <w:abstractNumId w:val="6"/>
  </w:num>
  <w:num w:numId="13" w16cid:durableId="325666333">
    <w:abstractNumId w:val="3"/>
  </w:num>
  <w:num w:numId="14" w16cid:durableId="1888374517">
    <w:abstractNumId w:val="13"/>
  </w:num>
  <w:num w:numId="15" w16cid:durableId="1356228043">
    <w:abstractNumId w:val="19"/>
  </w:num>
  <w:num w:numId="16" w16cid:durableId="1621843542">
    <w:abstractNumId w:val="2"/>
  </w:num>
  <w:num w:numId="17" w16cid:durableId="1814179891">
    <w:abstractNumId w:val="17"/>
  </w:num>
  <w:num w:numId="18" w16cid:durableId="671882759">
    <w:abstractNumId w:val="12"/>
  </w:num>
  <w:num w:numId="19" w16cid:durableId="629437954">
    <w:abstractNumId w:val="9"/>
  </w:num>
  <w:num w:numId="20" w16cid:durableId="25260753">
    <w:abstractNumId w:val="20"/>
  </w:num>
  <w:num w:numId="21" w16cid:durableId="1906212358">
    <w:abstractNumId w:val="4"/>
  </w:num>
  <w:num w:numId="22" w16cid:durableId="1302269390">
    <w:abstractNumId w:val="18"/>
  </w:num>
  <w:num w:numId="23" w16cid:durableId="437407491">
    <w:abstractNumId w:val="8"/>
  </w:num>
  <w:num w:numId="24" w16cid:durableId="1091046393">
    <w:abstractNumId w:val="11"/>
  </w:num>
  <w:num w:numId="25" w16cid:durableId="2002653206">
    <w:abstractNumId w:val="6"/>
  </w:num>
  <w:num w:numId="26" w16cid:durableId="1491553386">
    <w:abstractNumId w:val="6"/>
  </w:num>
  <w:num w:numId="27" w16cid:durableId="478961647">
    <w:abstractNumId w:val="0"/>
  </w:num>
  <w:num w:numId="28" w16cid:durableId="318733764">
    <w:abstractNumId w:val="1"/>
  </w:num>
  <w:num w:numId="29" w16cid:durableId="517430090">
    <w:abstractNumId w:val="7"/>
  </w:num>
  <w:num w:numId="30" w16cid:durableId="867572293">
    <w:abstractNumId w:val="16"/>
  </w:num>
  <w:num w:numId="31" w16cid:durableId="546794377">
    <w:abstractNumId w:val="5"/>
  </w:num>
  <w:num w:numId="32" w16cid:durableId="836842528">
    <w:abstractNumId w:val="10"/>
  </w:num>
  <w:num w:numId="33" w16cid:durableId="173616355">
    <w:abstractNumId w:val="14"/>
  </w:num>
  <w:num w:numId="34" w16cid:durableId="11793958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2625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24"/>
    <w:rsid w:val="0000207A"/>
    <w:rsid w:val="000064BA"/>
    <w:rsid w:val="00017944"/>
    <w:rsid w:val="000304CC"/>
    <w:rsid w:val="000318B7"/>
    <w:rsid w:val="00033E53"/>
    <w:rsid w:val="000356CB"/>
    <w:rsid w:val="00040F86"/>
    <w:rsid w:val="00041400"/>
    <w:rsid w:val="000441CD"/>
    <w:rsid w:val="00055F63"/>
    <w:rsid w:val="0006181D"/>
    <w:rsid w:val="000627B3"/>
    <w:rsid w:val="00077782"/>
    <w:rsid w:val="000A7DEC"/>
    <w:rsid w:val="000B4D00"/>
    <w:rsid w:val="000C02C2"/>
    <w:rsid w:val="000C0864"/>
    <w:rsid w:val="000E3B77"/>
    <w:rsid w:val="000E6E0A"/>
    <w:rsid w:val="000F2C5B"/>
    <w:rsid w:val="000F5231"/>
    <w:rsid w:val="000F533D"/>
    <w:rsid w:val="0010063B"/>
    <w:rsid w:val="00111F07"/>
    <w:rsid w:val="0011203F"/>
    <w:rsid w:val="0011415F"/>
    <w:rsid w:val="00115ED7"/>
    <w:rsid w:val="00121EBB"/>
    <w:rsid w:val="00130C2B"/>
    <w:rsid w:val="0013258C"/>
    <w:rsid w:val="0013743F"/>
    <w:rsid w:val="00146F05"/>
    <w:rsid w:val="001624E0"/>
    <w:rsid w:val="0018232F"/>
    <w:rsid w:val="001932C7"/>
    <w:rsid w:val="0019427D"/>
    <w:rsid w:val="001A4EC7"/>
    <w:rsid w:val="001A66B5"/>
    <w:rsid w:val="001B6C57"/>
    <w:rsid w:val="001D16D0"/>
    <w:rsid w:val="001E42AE"/>
    <w:rsid w:val="001F3113"/>
    <w:rsid w:val="00213BBE"/>
    <w:rsid w:val="002156BA"/>
    <w:rsid w:val="00217CA4"/>
    <w:rsid w:val="00224739"/>
    <w:rsid w:val="002424E7"/>
    <w:rsid w:val="0024444B"/>
    <w:rsid w:val="00277698"/>
    <w:rsid w:val="00281C8E"/>
    <w:rsid w:val="002822BD"/>
    <w:rsid w:val="00285676"/>
    <w:rsid w:val="00286380"/>
    <w:rsid w:val="00292615"/>
    <w:rsid w:val="00295963"/>
    <w:rsid w:val="002B5757"/>
    <w:rsid w:val="002C4E15"/>
    <w:rsid w:val="002D2366"/>
    <w:rsid w:val="002D3FFE"/>
    <w:rsid w:val="002D7261"/>
    <w:rsid w:val="0031251D"/>
    <w:rsid w:val="00320D7D"/>
    <w:rsid w:val="0035089B"/>
    <w:rsid w:val="00350F3A"/>
    <w:rsid w:val="00353507"/>
    <w:rsid w:val="003609CB"/>
    <w:rsid w:val="00373F9B"/>
    <w:rsid w:val="00375538"/>
    <w:rsid w:val="003864E9"/>
    <w:rsid w:val="00387F9B"/>
    <w:rsid w:val="00391531"/>
    <w:rsid w:val="00397A89"/>
    <w:rsid w:val="003B40BA"/>
    <w:rsid w:val="003C1128"/>
    <w:rsid w:val="003C22C5"/>
    <w:rsid w:val="003D49F8"/>
    <w:rsid w:val="003D56B5"/>
    <w:rsid w:val="003E11CD"/>
    <w:rsid w:val="003E6969"/>
    <w:rsid w:val="003F482C"/>
    <w:rsid w:val="00406528"/>
    <w:rsid w:val="00407E6F"/>
    <w:rsid w:val="00432329"/>
    <w:rsid w:val="0044103C"/>
    <w:rsid w:val="0044224C"/>
    <w:rsid w:val="0044564F"/>
    <w:rsid w:val="00480EA5"/>
    <w:rsid w:val="00483105"/>
    <w:rsid w:val="00486763"/>
    <w:rsid w:val="00493D1A"/>
    <w:rsid w:val="004A4AE5"/>
    <w:rsid w:val="004C674C"/>
    <w:rsid w:val="004D28E7"/>
    <w:rsid w:val="004F34B1"/>
    <w:rsid w:val="004F3C97"/>
    <w:rsid w:val="00514365"/>
    <w:rsid w:val="00540DB3"/>
    <w:rsid w:val="00555F2C"/>
    <w:rsid w:val="00581F3B"/>
    <w:rsid w:val="00597DF7"/>
    <w:rsid w:val="005D3C97"/>
    <w:rsid w:val="005E13D8"/>
    <w:rsid w:val="005E62F3"/>
    <w:rsid w:val="005F14E5"/>
    <w:rsid w:val="00627D0F"/>
    <w:rsid w:val="00635738"/>
    <w:rsid w:val="00651FF4"/>
    <w:rsid w:val="00697651"/>
    <w:rsid w:val="006A3029"/>
    <w:rsid w:val="006A3098"/>
    <w:rsid w:val="006B5D37"/>
    <w:rsid w:val="006C6281"/>
    <w:rsid w:val="006C664A"/>
    <w:rsid w:val="006C68A6"/>
    <w:rsid w:val="006E50A4"/>
    <w:rsid w:val="006E5570"/>
    <w:rsid w:val="006F01DB"/>
    <w:rsid w:val="007004EF"/>
    <w:rsid w:val="00705D05"/>
    <w:rsid w:val="0070648E"/>
    <w:rsid w:val="007141A2"/>
    <w:rsid w:val="00726690"/>
    <w:rsid w:val="00747BA5"/>
    <w:rsid w:val="00756CE5"/>
    <w:rsid w:val="0078054B"/>
    <w:rsid w:val="00790FD4"/>
    <w:rsid w:val="007B69C2"/>
    <w:rsid w:val="007D18C2"/>
    <w:rsid w:val="007D25A6"/>
    <w:rsid w:val="007D32C9"/>
    <w:rsid w:val="007D5928"/>
    <w:rsid w:val="007D7F95"/>
    <w:rsid w:val="0082099F"/>
    <w:rsid w:val="00845028"/>
    <w:rsid w:val="00852BB1"/>
    <w:rsid w:val="00864B43"/>
    <w:rsid w:val="008677A9"/>
    <w:rsid w:val="00892BC5"/>
    <w:rsid w:val="008A1840"/>
    <w:rsid w:val="008B3D8F"/>
    <w:rsid w:val="008B783B"/>
    <w:rsid w:val="008C25AD"/>
    <w:rsid w:val="008C30DE"/>
    <w:rsid w:val="008D037E"/>
    <w:rsid w:val="008E04CB"/>
    <w:rsid w:val="008E4140"/>
    <w:rsid w:val="0090389C"/>
    <w:rsid w:val="009214E9"/>
    <w:rsid w:val="00934BA7"/>
    <w:rsid w:val="00937653"/>
    <w:rsid w:val="009416B4"/>
    <w:rsid w:val="00944ABF"/>
    <w:rsid w:val="00982A62"/>
    <w:rsid w:val="00987F44"/>
    <w:rsid w:val="009B4546"/>
    <w:rsid w:val="009C02FB"/>
    <w:rsid w:val="00A07E6F"/>
    <w:rsid w:val="00A14AD1"/>
    <w:rsid w:val="00A15762"/>
    <w:rsid w:val="00A1691F"/>
    <w:rsid w:val="00A20C31"/>
    <w:rsid w:val="00A30356"/>
    <w:rsid w:val="00A32C7F"/>
    <w:rsid w:val="00A46E99"/>
    <w:rsid w:val="00A54C08"/>
    <w:rsid w:val="00A63852"/>
    <w:rsid w:val="00AA1016"/>
    <w:rsid w:val="00AA7185"/>
    <w:rsid w:val="00AB0A3F"/>
    <w:rsid w:val="00AB29AC"/>
    <w:rsid w:val="00AB72EC"/>
    <w:rsid w:val="00AD7FAF"/>
    <w:rsid w:val="00B06FA2"/>
    <w:rsid w:val="00B07410"/>
    <w:rsid w:val="00B10A00"/>
    <w:rsid w:val="00B17BAE"/>
    <w:rsid w:val="00B23A2C"/>
    <w:rsid w:val="00B26095"/>
    <w:rsid w:val="00B267AD"/>
    <w:rsid w:val="00B419AA"/>
    <w:rsid w:val="00B54D5F"/>
    <w:rsid w:val="00B66A59"/>
    <w:rsid w:val="00B6796F"/>
    <w:rsid w:val="00B74C9D"/>
    <w:rsid w:val="00B77719"/>
    <w:rsid w:val="00B90BF7"/>
    <w:rsid w:val="00BA0053"/>
    <w:rsid w:val="00BA3601"/>
    <w:rsid w:val="00BB1309"/>
    <w:rsid w:val="00BE3144"/>
    <w:rsid w:val="00BF05B0"/>
    <w:rsid w:val="00BF3693"/>
    <w:rsid w:val="00BF45A7"/>
    <w:rsid w:val="00C041A3"/>
    <w:rsid w:val="00C41396"/>
    <w:rsid w:val="00C4144B"/>
    <w:rsid w:val="00C41CF7"/>
    <w:rsid w:val="00C41E86"/>
    <w:rsid w:val="00C42084"/>
    <w:rsid w:val="00C6595B"/>
    <w:rsid w:val="00C671F1"/>
    <w:rsid w:val="00C71A48"/>
    <w:rsid w:val="00C73DF7"/>
    <w:rsid w:val="00C805DA"/>
    <w:rsid w:val="00C94483"/>
    <w:rsid w:val="00C95A24"/>
    <w:rsid w:val="00CA7B5E"/>
    <w:rsid w:val="00CB3866"/>
    <w:rsid w:val="00CC2A56"/>
    <w:rsid w:val="00CD7A1B"/>
    <w:rsid w:val="00CE30EA"/>
    <w:rsid w:val="00CE5F48"/>
    <w:rsid w:val="00CF7D02"/>
    <w:rsid w:val="00D033DA"/>
    <w:rsid w:val="00D169B7"/>
    <w:rsid w:val="00D32D61"/>
    <w:rsid w:val="00D4528E"/>
    <w:rsid w:val="00D45885"/>
    <w:rsid w:val="00D54CED"/>
    <w:rsid w:val="00D56049"/>
    <w:rsid w:val="00D56156"/>
    <w:rsid w:val="00D63A51"/>
    <w:rsid w:val="00D645FD"/>
    <w:rsid w:val="00D70881"/>
    <w:rsid w:val="00D87CD2"/>
    <w:rsid w:val="00D977A2"/>
    <w:rsid w:val="00DB0DE1"/>
    <w:rsid w:val="00DB312F"/>
    <w:rsid w:val="00DC42CA"/>
    <w:rsid w:val="00DD43BD"/>
    <w:rsid w:val="00DE1564"/>
    <w:rsid w:val="00DE2A1B"/>
    <w:rsid w:val="00DF5128"/>
    <w:rsid w:val="00DF5860"/>
    <w:rsid w:val="00E43C1F"/>
    <w:rsid w:val="00E54463"/>
    <w:rsid w:val="00E62296"/>
    <w:rsid w:val="00E64479"/>
    <w:rsid w:val="00E7603B"/>
    <w:rsid w:val="00E93446"/>
    <w:rsid w:val="00E9356F"/>
    <w:rsid w:val="00EA1569"/>
    <w:rsid w:val="00EC5E76"/>
    <w:rsid w:val="00F15F1D"/>
    <w:rsid w:val="00F237BA"/>
    <w:rsid w:val="00F41157"/>
    <w:rsid w:val="00F82C50"/>
    <w:rsid w:val="00F8735E"/>
    <w:rsid w:val="00F9160A"/>
    <w:rsid w:val="00F92020"/>
    <w:rsid w:val="00FA01FA"/>
    <w:rsid w:val="00FA5AC5"/>
    <w:rsid w:val="00FC5491"/>
    <w:rsid w:val="00FC746D"/>
    <w:rsid w:val="00FD54CC"/>
    <w:rsid w:val="00FE3319"/>
    <w:rsid w:val="00FE596E"/>
    <w:rsid w:val="00FF075C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E846BD"/>
  <w15:docId w15:val="{4550733A-8291-4993-8DBE-194FD1C6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0A"/>
  </w:style>
  <w:style w:type="paragraph" w:styleId="Heading1">
    <w:name w:val="heading 1"/>
    <w:basedOn w:val="Normal"/>
    <w:next w:val="Normal"/>
    <w:link w:val="Heading1Char"/>
    <w:uiPriority w:val="9"/>
    <w:qFormat/>
    <w:rsid w:val="002B575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5B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0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8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8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8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8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8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8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B77"/>
    <w:pPr>
      <w:spacing w:after="0" w:line="240" w:lineRule="auto"/>
      <w:contextualSpacing/>
    </w:pPr>
    <w:rPr>
      <w:rFonts w:asciiTheme="majorBidi" w:eastAsiaTheme="majorEastAsia" w:hAnsiTheme="majorBidi" w:cstheme="majorBidi"/>
      <w:b/>
      <w:color w:val="0070C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77"/>
    <w:rPr>
      <w:rFonts w:asciiTheme="majorBidi" w:eastAsiaTheme="majorEastAsia" w:hAnsiTheme="majorBidi" w:cstheme="majorBidi"/>
      <w:b/>
      <w:color w:val="0070C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088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B5757"/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25BA"/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601"/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8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8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7088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088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7088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7088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708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08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8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708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8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088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88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70881"/>
    <w:pPr>
      <w:outlineLvl w:val="9"/>
    </w:pPr>
  </w:style>
  <w:style w:type="paragraph" w:styleId="NoSpacing">
    <w:name w:val="No Spacing"/>
    <w:link w:val="NoSpacingChar"/>
    <w:uiPriority w:val="1"/>
    <w:qFormat/>
    <w:rsid w:val="00D7088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D708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3743F"/>
    <w:pPr>
      <w:keepNext/>
      <w:keepLines/>
      <w:framePr w:wrap="notBeside" w:vAnchor="text" w:hAnchor="text" w:y="1"/>
      <w:widowControl w:val="0"/>
      <w:shd w:val="clear" w:color="D6EAF6" w:fill="E0EFF8"/>
      <w:suppressAutoHyphens/>
      <w:spacing w:after="0" w:line="240" w:lineRule="auto"/>
      <w:ind w:left="288" w:right="288"/>
      <w:contextualSpacing/>
    </w:pPr>
    <w:rPr>
      <w:rFonts w:ascii="Courier New" w:hAnsi="Courier New" w:cs="Courier New"/>
      <w:noProof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27D0F"/>
  </w:style>
  <w:style w:type="paragraph" w:styleId="TOC1">
    <w:name w:val="toc 1"/>
    <w:basedOn w:val="Normal"/>
    <w:next w:val="Normal"/>
    <w:autoRedefine/>
    <w:uiPriority w:val="39"/>
    <w:unhideWhenUsed/>
    <w:qFormat/>
    <w:rsid w:val="00DF5128"/>
    <w:pPr>
      <w:tabs>
        <w:tab w:val="left" w:pos="332"/>
        <w:tab w:val="right" w:pos="9350"/>
      </w:tabs>
      <w:spacing w:before="360" w:after="360"/>
    </w:pPr>
    <w:rPr>
      <w:rFonts w:cs="Times New Roman"/>
      <w:b/>
      <w:bCs/>
      <w:caps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1E42A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42AE"/>
    <w:pPr>
      <w:spacing w:after="0"/>
    </w:pPr>
    <w:rPr>
      <w:rFonts w:cs="Times New Roman"/>
      <w:b/>
      <w:bCs/>
      <w:smallCaps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F07"/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styleId="HTMLCode">
    <w:name w:val="HTML Code"/>
    <w:basedOn w:val="DefaultParagraphFont"/>
    <w:uiPriority w:val="99"/>
    <w:semiHidden/>
    <w:unhideWhenUsed/>
    <w:rsid w:val="0011203F"/>
    <w:rPr>
      <w:rFonts w:ascii="Courier New" w:eastAsia="Times New Roman" w:hAnsi="Courier New" w:cs="Courier New"/>
      <w:sz w:val="20"/>
      <w:szCs w:val="20"/>
    </w:rPr>
  </w:style>
  <w:style w:type="character" w:customStyle="1" w:styleId="returnvalue">
    <w:name w:val="returnvalue"/>
    <w:basedOn w:val="DefaultParagraphFont"/>
    <w:rsid w:val="00B90BF7"/>
  </w:style>
  <w:style w:type="paragraph" w:styleId="BalloonText">
    <w:name w:val="Balloon Text"/>
    <w:basedOn w:val="Normal"/>
    <w:link w:val="BalloonTextChar"/>
    <w:uiPriority w:val="99"/>
    <w:semiHidden/>
    <w:unhideWhenUsed/>
    <w:rsid w:val="002B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5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3D1A"/>
    <w:rPr>
      <w:rFonts w:ascii="Tahoma" w:hAnsi="Tahoma" w:cs="Tahoma"/>
      <w:sz w:val="16"/>
      <w:szCs w:val="16"/>
    </w:rPr>
  </w:style>
  <w:style w:type="paragraph" w:customStyle="1" w:styleId="Note">
    <w:name w:val="Note"/>
    <w:basedOn w:val="Code"/>
    <w:link w:val="NoteChar"/>
    <w:qFormat/>
    <w:rsid w:val="0013743F"/>
    <w:pPr>
      <w:framePr w:wrap="notBeside"/>
      <w:shd w:val="clear" w:color="D6EAF6" w:fill="FFF4D1"/>
    </w:pPr>
    <w:rPr>
      <w:rFonts w:asciiTheme="majorBidi" w:hAnsiTheme="maj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415F"/>
    <w:pPr>
      <w:spacing w:after="0"/>
    </w:pPr>
    <w:rPr>
      <w:rFonts w:cs="Times New Roman"/>
      <w:smallCaps/>
      <w:szCs w:val="26"/>
    </w:rPr>
  </w:style>
  <w:style w:type="character" w:customStyle="1" w:styleId="CodeChar">
    <w:name w:val="Code Char"/>
    <w:basedOn w:val="DefaultParagraphFont"/>
    <w:link w:val="Code"/>
    <w:rsid w:val="0013743F"/>
    <w:rPr>
      <w:rFonts w:ascii="Courier New" w:hAnsi="Courier New" w:cs="Courier New"/>
      <w:noProof/>
      <w:sz w:val="18"/>
      <w:szCs w:val="18"/>
      <w:shd w:val="clear" w:color="D6EAF6" w:fill="E0EFF8"/>
    </w:rPr>
  </w:style>
  <w:style w:type="character" w:customStyle="1" w:styleId="NoteChar">
    <w:name w:val="Note Char"/>
    <w:basedOn w:val="CodeChar"/>
    <w:link w:val="Note"/>
    <w:rsid w:val="0013743F"/>
    <w:rPr>
      <w:rFonts w:asciiTheme="majorBidi" w:hAnsiTheme="majorBidi" w:cs="Courier New"/>
      <w:noProof/>
      <w:sz w:val="18"/>
      <w:szCs w:val="18"/>
      <w:shd w:val="clear" w:color="D6EAF6" w:fill="FFF4D1"/>
    </w:rPr>
  </w:style>
  <w:style w:type="table" w:customStyle="1" w:styleId="TableGrid">
    <w:name w:val="TableGrid"/>
    <w:rsid w:val="00A07E6F"/>
    <w:pPr>
      <w:spacing w:after="0" w:line="240" w:lineRule="auto"/>
    </w:pPr>
    <w:rPr>
      <w:lang w:eastAsia="en-US"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2D3FFE"/>
    <w:pPr>
      <w:spacing w:after="0"/>
    </w:pPr>
    <w:rPr>
      <w:rFonts w:cs="Times New Roman"/>
      <w:szCs w:val="26"/>
    </w:rPr>
  </w:style>
  <w:style w:type="paragraph" w:styleId="Revision">
    <w:name w:val="Revision"/>
    <w:hidden/>
    <w:uiPriority w:val="99"/>
    <w:semiHidden/>
    <w:rsid w:val="008E4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4.png"/><Relationship Id="rId23" Type="http://schemas.openxmlformats.org/officeDocument/2006/relationships/theme" Target="theme/theme1.xml"/><Relationship Id="rId10" Type="http://schemas.openxmlformats.org/officeDocument/2006/relationships/image" Target="media/image9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MQTTApp is a small application which goal is to show the real time transfer of data trough the MQTT protocol</Abstract>
  <CompanyAddress/>
  <CompanyPhone/>
  <CompanyFax/>
  <CompanyEmail>ionivt@abv.bg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A3EB50-97E2-4659-8EE2-E7F4C5DF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165</TotalTime>
  <Pages>6</Pages>
  <Words>445</Words>
  <Characters>2360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ELFIO</vt:lpstr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MQTTApp</dc:title>
  <dc:subject>Tutorial and User Manual</dc:subject>
  <dc:creator>Serge</dc:creator>
  <cp:keywords/>
  <cp:lastModifiedBy>Йоан Тянковски</cp:lastModifiedBy>
  <cp:revision>28</cp:revision>
  <cp:lastPrinted>2023-10-13T17:00:00Z</cp:lastPrinted>
  <dcterms:created xsi:type="dcterms:W3CDTF">2021-01-13T08:18:00Z</dcterms:created>
  <dcterms:modified xsi:type="dcterms:W3CDTF">2024-01-23T11:56:00Z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GrammarlyDocumentId">
    <vt:lpwstr>30ff91241af1d34e30e56403c0b83e4af333d87338fe0dff6d38c7d19b1885c6</vt:lpwstr>
  </property>
</Properties>
</file>